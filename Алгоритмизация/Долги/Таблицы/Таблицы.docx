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0"/>
        </w:numPr>
        <w:spacing w:before="72" w:after="0"/>
        <w:ind w:left="112" w:right="0" w:hanging="0"/>
        <w:rPr/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66" w:leader="none"/>
        </w:tabs>
        <w:spacing w:lineRule="auto" w:line="276"/>
        <w:ind w:left="112" w:right="108" w:firstLine="566"/>
        <w:jc w:val="both"/>
        <w:rPr/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>
      <w:pPr>
        <w:pStyle w:val="Style15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88" w:after="0"/>
        <w:ind w:left="8914" w:right="95" w:hanging="0"/>
        <w:jc w:val="center"/>
        <w:rPr/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>
      <w:pPr>
        <w:pStyle w:val="Normal"/>
        <w:spacing w:before="52" w:after="0"/>
        <w:ind w:left="95" w:right="95" w:hanging="0"/>
        <w:jc w:val="center"/>
        <w:rPr/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>
      <w:pPr>
        <w:pStyle w:val="Style15"/>
        <w:spacing w:before="6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496" w:type="dxa"/>
        <w:jc w:val="left"/>
        <w:tblInd w:w="264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84"/>
        <w:gridCol w:w="1969"/>
        <w:gridCol w:w="724"/>
        <w:gridCol w:w="943"/>
        <w:gridCol w:w="1255"/>
        <w:gridCol w:w="1294"/>
        <w:gridCol w:w="1221"/>
        <w:gridCol w:w="1506"/>
      </w:tblGrid>
      <w:tr>
        <w:trPr>
          <w:tblHeader w:val="true"/>
          <w:trHeight w:val="349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</w:p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5" w:right="0" w:hanging="0"/>
              <w:jc w:val="left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№</w:t>
            </w:r>
          </w:p>
        </w:tc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26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Наименование</w:t>
            </w:r>
          </w:p>
        </w:tc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0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Код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uto" w:line="280" w:before="127" w:after="0"/>
              <w:ind w:left="191" w:right="121" w:firstLine="422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Завод</w:t>
            </w:r>
            <w:r>
              <w:rPr>
                <w:b/>
                <w:spacing w:val="1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изготовитель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987" w:right="982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059" w:right="1058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Цена</w:t>
            </w:r>
          </w:p>
        </w:tc>
      </w:tr>
      <w:tr>
        <w:trPr>
          <w:tblHeader w:val="true"/>
          <w:trHeight w:val="1577" w:hRule="atLeast"/>
        </w:trPr>
        <w:tc>
          <w:tcPr>
            <w:tcW w:w="58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27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выпуска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38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продажи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3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оптовая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36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bookmarkStart w:id="2" w:name="_GoBack"/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розничная</w:t>
            </w:r>
            <w:bookmarkEnd w:id="2"/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  <w:p>
            <w:pPr>
              <w:pStyle w:val="TableParagraph"/>
              <w:widowControl w:val="false"/>
              <w:spacing w:lineRule="exact" w:line="291" w:before="0" w:after="0"/>
              <w:jc w:val="left"/>
              <w:rPr>
                <w:w w:val="9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14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24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26</w:t>
            </w:r>
          </w:p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30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Style15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66" w:leader="none"/>
        </w:tabs>
        <w:spacing w:before="89" w:after="0"/>
        <w:ind w:left="965" w:right="0" w:hanging="287"/>
        <w:rPr/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>
      <w:pPr>
        <w:pStyle w:val="Normal"/>
        <w:spacing w:before="57" w:after="0"/>
        <w:ind w:left="3673" w:right="0" w:hanging="0"/>
        <w:rPr/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>
      <w:pPr>
        <w:pStyle w:val="Style15"/>
        <w:spacing w:before="3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659" w:type="dxa"/>
        <w:jc w:val="left"/>
        <w:tblInd w:w="293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76"/>
        <w:gridCol w:w="1113"/>
        <w:gridCol w:w="1604"/>
        <w:gridCol w:w="1642"/>
        <w:gridCol w:w="1109"/>
        <w:gridCol w:w="1606"/>
        <w:gridCol w:w="1509"/>
      </w:tblGrid>
      <w:tr>
        <w:trPr>
          <w:trHeight w:val="389" w:hRule="atLeast"/>
        </w:trPr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82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Город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877" w:right="1870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2021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813" w:right="1803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2022</w:t>
            </w:r>
          </w:p>
        </w:tc>
      </w:tr>
      <w:tr>
        <w:trPr>
          <w:trHeight w:val="393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7" w:after="0"/>
              <w:ind w:left="225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3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00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</w:t>
            </w:r>
            <w:r>
              <w:rPr>
                <w:b/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том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числе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7" w:after="0"/>
              <w:ind w:left="225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838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</w:t>
            </w:r>
            <w:r>
              <w:rPr>
                <w:b/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том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числе</w:t>
            </w:r>
          </w:p>
        </w:tc>
      </w:tr>
      <w:tr>
        <w:trPr>
          <w:trHeight w:val="389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220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мужчины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223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женщины</w:t>
            </w:r>
          </w:p>
        </w:tc>
        <w:tc>
          <w:tcPr>
            <w:tcW w:w="11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224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мужчины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60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женщины</w:t>
            </w:r>
          </w:p>
        </w:tc>
      </w:tr>
      <w:tr>
        <w:trPr>
          <w:trHeight w:val="393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89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3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Style15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left="850" w:right="0" w:hanging="0"/>
        <w:rPr/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>
      <w:pPr>
        <w:pStyle w:val="Style15"/>
        <w:spacing w:before="4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709" w:type="dxa"/>
        <w:jc w:val="left"/>
        <w:tblInd w:w="252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809"/>
        <w:gridCol w:w="936"/>
        <w:gridCol w:w="1137"/>
        <w:gridCol w:w="1136"/>
        <w:gridCol w:w="1137"/>
        <w:gridCol w:w="1136"/>
        <w:gridCol w:w="1138"/>
        <w:gridCol w:w="1136"/>
        <w:gridCol w:w="1144"/>
      </w:tblGrid>
      <w:tr>
        <w:trPr>
          <w:trHeight w:val="338" w:hRule="atLeast"/>
        </w:trPr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2" w:after="0"/>
              <w:ind w:left="107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1" w:after="0"/>
              <w:ind w:left="240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i/>
                <w:kern w:val="0"/>
                <w:position w:val="2"/>
                <w:sz w:val="26"/>
                <w:szCs w:val="22"/>
                <w:lang w:val="en-US" w:eastAsia="en-US" w:bidi="ar-SA"/>
              </w:rPr>
              <w:t>l</w:t>
            </w:r>
            <w:r>
              <w:rPr>
                <w:b/>
                <w:kern w:val="0"/>
                <w:position w:val="2"/>
                <w:sz w:val="26"/>
                <w:szCs w:val="22"/>
                <w:lang w:val="en-US" w:eastAsia="en-US" w:bidi="ar-SA"/>
              </w:rPr>
              <w:t>/</w:t>
            </w:r>
            <w:r>
              <w:rPr>
                <w:b/>
                <w:i/>
                <w:kern w:val="0"/>
                <w:position w:val="2"/>
                <w:sz w:val="26"/>
                <w:szCs w:val="22"/>
                <w:lang w:val="en-US" w:eastAsia="en-US" w:bidi="ar-SA"/>
              </w:rPr>
              <w:t>d</w:t>
            </w:r>
            <w:r>
              <w:rPr>
                <w:b/>
                <w:kern w:val="0"/>
                <w:sz w:val="17"/>
                <w:szCs w:val="22"/>
                <w:lang w:val="en-US" w:eastAsia="en-US" w:bidi="ar-SA"/>
              </w:rPr>
              <w:t>ср</w:t>
            </w:r>
          </w:p>
        </w:tc>
        <w:tc>
          <w:tcPr>
            <w:tcW w:w="79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492" w:right="3482" w:hanging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Длина</w:t>
            </w: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i/>
                <w:kern w:val="0"/>
                <w:sz w:val="26"/>
                <w:szCs w:val="22"/>
                <w:lang w:val="en-US" w:eastAsia="en-US" w:bidi="ar-SA"/>
              </w:rPr>
              <w:t>l</w:t>
            </w:r>
          </w:p>
        </w:tc>
      </w:tr>
      <w:tr>
        <w:trPr>
          <w:trHeight w:val="341" w:hRule="atLeast"/>
        </w:trPr>
        <w:tc>
          <w:tcPr>
            <w:tcW w:w="8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106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4" w:right="101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201-300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99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97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0" w:right="101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99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601-700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2" w:right="99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701-800</w:t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5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5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2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1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8" w:right="0" w:hanging="0"/>
              <w:jc w:val="center"/>
              <w:rPr>
                <w:b/>
                <w:b/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9</w:t>
            </w:r>
          </w:p>
        </w:tc>
      </w:tr>
      <w:tr>
        <w:trPr>
          <w:trHeight w:val="323" w:hRule="atLeast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05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1,1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1,1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0" w:right="225" w:hanging="0"/>
              <w:jc w:val="righ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9-11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0,8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91" w:right="371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0" w:right="160" w:hanging="0"/>
              <w:jc w:val="righ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12-15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0,7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1,1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44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91" w:right="371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</w:tr>
      <w:tr>
        <w:trPr>
          <w:trHeight w:val="82" w:hRule="atLeast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160" w:hanging="0"/>
              <w:jc w:val="righ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0,8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91" w:right="371" w:hanging="0"/>
              <w:jc w:val="center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</w:tr>
    </w:tbl>
    <w:p>
      <w:pPr>
        <w:sectPr>
          <w:type w:val="nextPage"/>
          <w:pgSz w:w="11906" w:h="16838"/>
          <w:pgMar w:left="102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85" w:type="dxa"/>
        <w:jc w:val="left"/>
        <w:tblInd w:w="293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649"/>
        <w:gridCol w:w="4650"/>
        <w:gridCol w:w="811"/>
        <w:gridCol w:w="561"/>
        <w:gridCol w:w="563"/>
        <w:gridCol w:w="707"/>
        <w:gridCol w:w="564"/>
        <w:gridCol w:w="570"/>
        <w:gridCol w:w="610"/>
      </w:tblGrid>
      <w:tr>
        <w:trPr>
          <w:trHeight w:val="927" w:hRule="atLeast"/>
        </w:trPr>
        <w:tc>
          <w:tcPr>
            <w:tcW w:w="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64" w:before="0" w:after="0"/>
              <w:ind w:left="134" w:right="110" w:firstLine="55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№</w:t>
            </w:r>
            <w:r>
              <w:rPr>
                <w:b/>
                <w:spacing w:val="-6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п/п</w:t>
            </w:r>
          </w:p>
        </w:tc>
        <w:tc>
          <w:tcPr>
            <w:tcW w:w="4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360" w:before="0" w:after="0"/>
              <w:ind w:left="1982" w:right="1412" w:hanging="558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Наименование</w:t>
            </w:r>
            <w:r>
              <w:rPr>
                <w:b/>
                <w:spacing w:val="-6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темы</w:t>
            </w:r>
          </w:p>
        </w:tc>
        <w:tc>
          <w:tcPr>
            <w:tcW w:w="43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5" w:after="0"/>
              <w:ind w:left="1458" w:right="1443" w:hanging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часов</w:t>
            </w:r>
          </w:p>
        </w:tc>
      </w:tr>
      <w:tr>
        <w:trPr>
          <w:trHeight w:val="927" w:hRule="atLeast"/>
        </w:trPr>
        <w:tc>
          <w:tcPr>
            <w:tcW w:w="6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70" w:after="0"/>
              <w:ind w:left="729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Трудоемкость</w:t>
            </w:r>
          </w:p>
        </w:tc>
        <w:tc>
          <w:tcPr>
            <w:tcW w:w="29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7" w:after="0"/>
              <w:ind w:left="723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Аудиторных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14" w:after="0"/>
              <w:ind w:left="487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Самостоятельных</w:t>
            </w:r>
          </w:p>
        </w:tc>
      </w:tr>
      <w:tr>
        <w:trPr>
          <w:trHeight w:val="2292" w:hRule="atLeast"/>
        </w:trPr>
        <w:tc>
          <w:tcPr>
            <w:tcW w:w="6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06" w:after="0"/>
              <w:ind w:left="760" w:right="764" w:hanging="0"/>
              <w:jc w:val="center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09" w:after="0"/>
              <w:ind w:left="653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Лекций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340" w:before="49" w:after="0"/>
              <w:ind w:left="480" w:right="245" w:hanging="228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Практических</w:t>
            </w:r>
            <w:r>
              <w:rPr>
                <w:b/>
                <w:spacing w:val="-6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семинаров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09" w:after="0"/>
              <w:ind w:left="235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Лабораторных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11" w:after="0"/>
              <w:ind w:left="66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Индивидуальных</w:t>
            </w:r>
          </w:p>
        </w:tc>
        <w:tc>
          <w:tcPr>
            <w:tcW w:w="6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7" w:hRule="atLeast"/>
        </w:trPr>
        <w:tc>
          <w:tcPr>
            <w:tcW w:w="96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4177" w:right="4163" w:hanging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I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семестр</w:t>
            </w:r>
          </w:p>
        </w:tc>
      </w:tr>
      <w:tr>
        <w:trPr>
          <w:trHeight w:val="306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84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Основы</w:t>
            </w:r>
            <w:r>
              <w:rPr>
                <w:spacing w:val="-5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информационной</w:t>
            </w:r>
            <w:r>
              <w:rPr>
                <w:spacing w:val="-6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культуры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71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26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2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2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37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6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7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22</w:t>
            </w:r>
          </w:p>
        </w:tc>
      </w:tr>
      <w:tr>
        <w:trPr>
          <w:trHeight w:val="618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84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3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Техническая</w:t>
            </w:r>
            <w:r>
              <w:rPr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база</w:t>
            </w:r>
            <w:r>
              <w:rPr>
                <w:spacing w:val="-4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информационных</w:t>
            </w:r>
          </w:p>
          <w:p>
            <w:pPr>
              <w:pStyle w:val="TableParagraph"/>
              <w:widowControl w:val="false"/>
              <w:spacing w:lineRule="exact" w:line="287" w:before="0" w:after="0"/>
              <w:ind w:left="10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технологий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71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12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2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38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42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616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84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Программное</w:t>
            </w:r>
            <w:r>
              <w:rPr>
                <w:spacing w:val="-6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обеспечение</w:t>
            </w:r>
          </w:p>
          <w:p>
            <w:pPr>
              <w:pStyle w:val="TableParagraph"/>
              <w:widowControl w:val="false"/>
              <w:spacing w:lineRule="exact" w:line="287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персонального</w:t>
            </w:r>
            <w:r>
              <w:rPr>
                <w:spacing w:val="-7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компьютера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71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64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4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2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16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7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52</w:t>
            </w:r>
          </w:p>
        </w:tc>
      </w:tr>
      <w:tr>
        <w:trPr>
          <w:trHeight w:val="307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0" w:right="100" w:hanging="0"/>
              <w:jc w:val="righ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Итого: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7" w:hRule="atLeast"/>
        </w:trPr>
        <w:tc>
          <w:tcPr>
            <w:tcW w:w="96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4177" w:right="4163" w:hanging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II</w:t>
            </w:r>
            <w:r>
              <w:rPr>
                <w:b/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семестр</w:t>
            </w:r>
          </w:p>
        </w:tc>
      </w:tr>
      <w:tr>
        <w:trPr>
          <w:trHeight w:val="306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84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Компьютерные</w:t>
            </w:r>
            <w:r>
              <w:rPr>
                <w:spacing w:val="-5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сети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71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18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2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2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38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7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14</w:t>
            </w:r>
          </w:p>
        </w:tc>
      </w:tr>
      <w:tr>
        <w:trPr>
          <w:trHeight w:val="307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184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Защита</w:t>
            </w:r>
            <w:r>
              <w:rPr>
                <w:spacing w:val="-4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информации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71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12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12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37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38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42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</w:tr>
      <w:tr>
        <w:trPr>
          <w:trHeight w:val="306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84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07" w:righ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Информационные</w:t>
            </w:r>
            <w:r>
              <w:rPr>
                <w:spacing w:val="-7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системы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71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52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4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2" w:right="0" w:hanging="0"/>
              <w:jc w:val="center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6" w:right="0" w:hanging="0"/>
              <w:jc w:val="left"/>
              <w:rPr>
                <w:w w:val="99"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77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42</w:t>
            </w:r>
          </w:p>
        </w:tc>
      </w:tr>
      <w:tr>
        <w:trPr>
          <w:trHeight w:val="303" w:hRule="atLeast"/>
        </w:trPr>
        <w:tc>
          <w:tcPr>
            <w:tcW w:w="6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0" w:right="100" w:hanging="0"/>
              <w:jc w:val="righ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Итого: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7" w:hRule="atLeast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8" w:before="2" w:after="0"/>
              <w:ind w:left="107" w:right="0" w:hanging="0"/>
              <w:jc w:val="left"/>
              <w:rPr>
                <w:b/>
                <w:b/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1"/>
        <w:spacing w:before="226" w:after="0"/>
        <w:rPr/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>
      <w:pPr>
        <w:pStyle w:val="1"/>
        <w:spacing w:before="226" w:after="0"/>
        <w:rPr>
          <w:u w:val="none"/>
        </w:rPr>
      </w:pPr>
      <w:r>
        <w:rPr>
          <w:u w:val="none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4277"/>
        <w:gridCol w:w="4029"/>
      </w:tblGrid>
      <w:tr>
        <w:trPr>
          <w:trHeight w:val="1134" w:hRule="atLeast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Вариант</w:t>
            </w:r>
          </w:p>
        </w:tc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Задания</w:t>
            </w:r>
          </w:p>
        </w:tc>
      </w:tr>
      <w:tr>
        <w:trPr>
          <w:trHeight w:val="1134" w:hRule="atLeast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..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mm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</m:e>
                </m:nary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</m:e>
                        </m:nary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∗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den>
                </m:f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kφ</m:t>
                    </m:r>
                  </m:sup>
                </m:sSup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rad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˅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∆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Р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0.8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1.3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0.6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0.8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1.14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1.52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μω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±</m:t>
                </m:r>
                <m:rad>
                  <m:radPr>
                    <m:degHide m:val="1"/>
                  </m:radPr>
                  <m:deg/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ra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d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πσ</m:t>
                        </m:r>
                      </m:e>
                    </m:rad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bar>
                                  <m:barPr>
                                    <m:pos m:val="top"/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>
        <w:trPr>
          <w:trHeight w:val="1134" w:hRule="atLeast"/>
        </w:trPr>
        <w:tc>
          <w:tcPr>
            <w:tcW w:w="10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  <m:subHide m:val="1"/>
                        <m:supHide m:val="1"/>
                      </m:naryPr>
                      <m:sub/>
                      <m:sup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ds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</m:d>
                  </m:e>
                </m:nary>
              </m:oMath>
            </m:oMathPara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2" w:hanging="286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22" w:hanging="286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5" w:hanging="28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27" w:hanging="28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30" w:hanging="28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33" w:hanging="28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35" w:hanging="28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38" w:hanging="28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1" w:hanging="286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qFormat/>
    <w:pPr>
      <w:numPr>
        <w:ilvl w:val="0"/>
        <w:numId w:val="0"/>
      </w:numPr>
      <w:spacing w:before="72" w:after="0"/>
      <w:ind w:left="112" w:right="0" w:hanging="0"/>
      <w:outlineLvl w:val="0"/>
    </w:pPr>
    <w:rPr>
      <w:b/>
      <w:bCs/>
      <w:sz w:val="28"/>
      <w:szCs w:val="28"/>
      <w:u w:val="single" w:color="00000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Style13"/>
    <w:pPr/>
    <w:rPr>
      <w:sz w:val="28"/>
      <w:szCs w:val="28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45" w:after="0"/>
      <w:ind w:left="112" w:right="0" w:hanging="287"/>
    </w:pPr>
    <w:rPr/>
  </w:style>
  <w:style w:type="paragraph" w:styleId="TableParagraph">
    <w:name w:val="Table Paragraph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таблицы()</Template>
  <TotalTime>0</TotalTime>
  <Application>LibreOffice/7.4.2.3$Windows_X86_64 LibreOffice_project/382eef1f22670f7f4118c8c2dd222ec7ad009daf</Application>
  <AppVersion>15.0000</AppVersion>
  <Pages>5</Pages>
  <Words>289</Words>
  <Characters>1209</Characters>
  <CharactersWithSpaces>1284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2024-01-12T23:40:10Z</dcterms:created>
  <dc:creator/>
  <dc:description/>
  <dc:language>ru-RU</dc:language>
  <cp:lastModifiedBy/>
  <cp:revision>1</cp:revision>
  <dc:subject/>
  <dc:title>таблицы()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