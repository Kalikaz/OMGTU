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bCs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99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2"/>
        <w:gridCol w:w="7437"/>
      </w:tblGrid>
      <w:tr>
        <w:trPr>
          <w:trHeight w:val="37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trHeight w:val="132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367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98" w:hRule="atLeast"/>
          <w:cantSplit w:val="true"/>
        </w:trPr>
        <w:tc>
          <w:tcPr>
            <w:tcW w:w="25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3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99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7"/>
        <w:gridCol w:w="7998"/>
      </w:tblGrid>
      <w:tr>
        <w:trPr>
          <w:trHeight w:val="32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trHeight w:val="235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799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trHeight w:val="614" w:hRule="atLeast"/>
          <w:cantSplit w:val="true"/>
        </w:trPr>
        <w:tc>
          <w:tcPr>
            <w:tcW w:w="194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0"/>
        <w:gridCol w:w="6990"/>
      </w:tblGrid>
      <w:tr>
        <w:trPr>
          <w:cantSplit w:val="true"/>
        </w:trPr>
        <w:tc>
          <w:tcPr>
            <w:tcW w:w="315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9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>
              <w:rPr>
                <w:rFonts w:cs="Times New Roman"/>
                <w:sz w:val="26"/>
                <w:szCs w:val="26"/>
                <w:lang w:val="ru-RU"/>
              </w:rPr>
              <w:t>02.03.0</w:t>
            </w:r>
            <w:r>
              <w:rPr>
                <w:rFonts w:cs="Times New Roman"/>
                <w:sz w:val="26"/>
                <w:szCs w:val="26"/>
              </w:rPr>
              <w:t>3</w:t>
            </w:r>
            <w:r>
              <w:rPr>
                <w:rFonts w:cs="Times New Roman"/>
                <w:sz w:val="26"/>
                <w:szCs w:val="26"/>
                <w:lang w:val="ru-RU"/>
              </w:rPr>
              <w:t>-№ 4-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984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4"/>
        <w:gridCol w:w="1195"/>
        <w:gridCol w:w="597"/>
        <w:gridCol w:w="852"/>
        <w:gridCol w:w="694"/>
        <w:gridCol w:w="922"/>
        <w:gridCol w:w="685"/>
        <w:gridCol w:w="446"/>
        <w:gridCol w:w="929"/>
        <w:gridCol w:w="275"/>
        <w:gridCol w:w="2057"/>
      </w:tblGrid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4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Галикс Романа Владимировича</w:t>
            </w:r>
          </w:p>
        </w:tc>
      </w:tr>
      <w:tr>
        <w:trPr>
          <w:trHeight w:val="298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314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trHeight w:val="31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31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1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>
        <w:trPr>
          <w:trHeight w:val="16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6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0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4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05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8" w:hRule="atLeast"/>
          <w:cantSplit w:val="true"/>
        </w:trPr>
        <w:tc>
          <w:tcPr>
            <w:tcW w:w="2986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599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1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02.03.03</w:t>
            </w:r>
          </w:p>
        </w:tc>
      </w:tr>
      <w:tr>
        <w:trPr>
          <w:trHeight w:val="564" w:hRule="atLeast"/>
          <w:cantSplit w:val="true"/>
        </w:trPr>
        <w:tc>
          <w:tcPr>
            <w:tcW w:w="2986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860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Times New Roman"/>
                <w:bCs/>
                <w:i/>
                <w:i/>
                <w:iCs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60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trHeight w:val="324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6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314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trHeight w:val="334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60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860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4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11.01.2024</w:t>
            </w:r>
          </w:p>
        </w:tc>
      </w:tr>
      <w:tr>
        <w:trPr>
          <w:trHeight w:val="306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9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46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314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91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8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>
        <w:trPr>
          <w:trHeight w:val="315" w:hRule="atLeast"/>
          <w:cantSplit w:val="true"/>
        </w:trPr>
        <w:tc>
          <w:tcPr>
            <w:tcW w:w="119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597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1"/>
        <w:gridCol w:w="551"/>
        <w:gridCol w:w="3740"/>
        <w:gridCol w:w="17"/>
        <w:gridCol w:w="16"/>
        <w:gridCol w:w="2973"/>
      </w:tblGrid>
      <w:tr>
        <w:trPr>
          <w:trHeight w:val="452" w:hRule="atLeast"/>
          <w:cantSplit w:val="true"/>
        </w:trPr>
        <w:tc>
          <w:tcPr>
            <w:tcW w:w="234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55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3740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cs="Arial" w:ascii="Arial" w:hAnsi="Arial"/>
                <w:color w:val="000000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  <w:vertAlign w:val="superscript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97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position w:val="5"/>
          <w:szCs w:val="28"/>
          <w:lang w:val="ru-RU"/>
        </w:rPr>
      </w:pPr>
      <w:r>
        <w:rPr>
          <w:rFonts w:cs="Times New Roman"/>
          <w:color w:val="000000"/>
          <w:position w:val="5"/>
          <w:szCs w:val="28"/>
          <w:lang w:val="ru-RU"/>
        </w:rPr>
        <w:t>Омск  2023</w:t>
      </w:r>
      <w:bookmarkStart w:id="0" w:name="_GoBack"/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6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>
          <w:pPr>
            <w:pStyle w:val="12"/>
            <w:tabs>
              <w:tab w:val="clear" w:pos="708"/>
              <w:tab w:val="right" w:pos="9628" w:leader="dot"/>
            </w:tabs>
            <w:rPr/>
          </w:pPr>
          <w:r>
            <w:fldChar w:fldCharType="begin"/>
          </w:r>
          <w:r>
            <w:rPr>
              <w:vanish w:val="false"/>
              <w:lang w:val="ru-RU"/>
            </w:rPr>
            <w:instrText xml:space="preserve"> TOC \o "1-3" \h</w:instrText>
          </w:r>
          <w:r>
            <w:rPr>
              <w:vanish w:val="false"/>
              <w:lang w:val="ru-RU"/>
            </w:rPr>
            <w:fldChar w:fldCharType="separate"/>
          </w:r>
          <w:hyperlink w:anchor="_Toc155909503">
            <w:r>
              <w:rPr>
                <w:vanish w:val="false"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_Toc155909503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ind w:left="0" w:right="0" w:hanging="0"/>
            <w:rPr/>
          </w:pPr>
          <w:hyperlink w:anchor="_Toc155909504">
            <w:r>
              <w:rPr>
                <w:vanish w:val="false"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_Toc155909504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ind w:left="0" w:right="0" w:hanging="0"/>
            <w:rPr/>
          </w:pPr>
          <w:hyperlink w:anchor="_Toc155909505">
            <w:r>
              <w:rPr>
                <w:vanish w:val="false"/>
                <w:lang w:val="ru-RU"/>
              </w:rPr>
              <w:t>Разработка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_Toc155909505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ind w:left="0" w:right="0" w:hanging="0"/>
            <w:rPr/>
          </w:pPr>
          <w:hyperlink w:anchor="_Toc155909506">
            <w:r>
              <w:rPr>
                <w:vanish w:val="false"/>
                <w:lang w:val="ru-RU"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_Toc155909506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628" w:leader="dot"/>
            </w:tabs>
            <w:ind w:left="0" w:right="0" w:hanging="0"/>
            <w:rPr/>
          </w:pPr>
          <w:hyperlink w:anchor="_Toc155909507">
            <w:r>
              <w:rPr>
                <w:vanish w:val="false"/>
                <w:lang w:val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_Toc155909507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360" w:before="0" w:after="0"/>
            <w:rPr>
              <w:lang w:val="ru-RU"/>
            </w:rPr>
          </w:pPr>
          <w:r>
            <w:rPr>
              <w:lang w:val="ru-RU"/>
            </w:rPr>
          </w:r>
          <w:r>
            <w:rPr>
              <w:lang w:val="ru-RU"/>
            </w:rPr>
            <w:fldChar w:fldCharType="end"/>
          </w:r>
        </w:p>
      </w:sdtContent>
    </w:sdt>
    <w:p>
      <w:pPr>
        <w:pStyle w:val="1"/>
        <w:spacing w:lineRule="auto" w:line="360" w:before="0" w:after="0"/>
        <w:jc w:val="center"/>
        <w:rPr>
          <w:color w:val="auto"/>
          <w:lang w:val="ru-RU"/>
        </w:rPr>
      </w:pPr>
      <w:r>
        <w:br w:type="page"/>
      </w:r>
      <w:bookmarkStart w:id="1" w:name="_Toc155909503"/>
      <w:r>
        <w:rPr>
          <w:color w:val="auto"/>
          <w:lang w:val="ru-RU"/>
        </w:rPr>
        <w:t>Введение</w:t>
      </w:r>
      <w:bookmarkEnd w:id="1"/>
    </w:p>
    <w:p>
      <w:pPr>
        <w:pStyle w:val="Normal"/>
        <w:spacing w:lineRule="auto" w:line="360" w:before="0" w:after="0"/>
        <w:ind w:left="0" w:right="0" w:firstLine="567"/>
        <w:jc w:val="both"/>
        <w:rPr>
          <w:lang w:val="ru-RU"/>
        </w:rPr>
      </w:pPr>
      <w:r>
        <w:rPr>
          <w:lang w:val="ru-RU"/>
        </w:rPr>
        <w:t>В данной работе я рассмотрю задачу, которая заключается в написании кода для того, чтобы сделать игру с компьютером, в которой вы будете должны выбирать по очереди число от 1 до 10, все очки суммируются, и тот, кто сделает последний ход, после которого количество очков будет больше или равно 100, выигрывает.</w:t>
      </w:r>
      <w:r>
        <w:br w:type="page"/>
      </w:r>
    </w:p>
    <w:p>
      <w:pPr>
        <w:pStyle w:val="2"/>
        <w:spacing w:lineRule="auto" w:line="360" w:before="0" w:after="0"/>
        <w:jc w:val="center"/>
        <w:rPr>
          <w:color w:val="auto"/>
          <w:lang w:val="ru-RU"/>
        </w:rPr>
      </w:pPr>
      <w:bookmarkStart w:id="2" w:name="_Toc155909504"/>
      <w:r>
        <w:rPr>
          <w:color w:val="auto"/>
          <w:lang w:val="ru-RU"/>
        </w:rPr>
        <w:t>Теоретическая часть</w:t>
      </w:r>
      <w:bookmarkEnd w:id="2"/>
    </w:p>
    <w:p>
      <w:pPr>
        <w:pStyle w:val="Normal"/>
        <w:spacing w:lineRule="auto" w:line="360" w:before="0" w:after="0"/>
        <w:ind w:left="0" w:right="0" w:firstLine="567"/>
        <w:jc w:val="both"/>
        <w:rPr>
          <w:lang w:val="ru-RU"/>
        </w:rPr>
      </w:pPr>
      <w:r>
        <w:rPr>
          <w:lang w:val="ru-RU"/>
        </w:rPr>
        <w:t>Я захотел сделать данное задание, так как мне было бы самому интересно поиграть в эту игру, а тут появилась возможность и сделать, и поиграть.</w:t>
      </w:r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>
          <w:lang w:val="ru-RU"/>
        </w:rPr>
        <w:t xml:space="preserve">В коде использовал класс </w:t>
      </w:r>
      <w:r>
        <w:rPr/>
        <w:t>“</w:t>
      </w:r>
      <w:r>
        <w:rPr>
          <w:lang w:val="ru-RU"/>
        </w:rPr>
        <w:t>Рандом</w:t>
      </w:r>
      <w:r>
        <w:rPr/>
        <w:t>”</w:t>
      </w:r>
      <w:r>
        <w:rPr>
          <w:lang w:val="ru-RU"/>
        </w:rPr>
        <w:t xml:space="preserve"> для того, чтоб реализовать игру камень-ножницы-бумага вместе с компьютером, которого в коде подписывал </w:t>
      </w:r>
      <w:r>
        <w:rPr/>
        <w:t>“</w:t>
      </w:r>
      <w:r>
        <w:rPr>
          <w:lang w:val="ru-RU"/>
        </w:rPr>
        <w:t>Робот</w:t>
      </w:r>
      <w:r>
        <w:rPr/>
        <w:t>”</w:t>
      </w:r>
      <w:r>
        <w:rPr>
          <w:lang w:val="ru-RU"/>
        </w:rPr>
        <w:t>.</w:t>
      </w:r>
      <w:r>
        <w:rPr/>
        <w:t xml:space="preserve"> </w:t>
      </w:r>
      <w:r>
        <w:rPr>
          <w:lang w:val="ru-RU"/>
        </w:rPr>
        <w:t xml:space="preserve">Также использовал такие операторы, как </w:t>
      </w:r>
      <w:r>
        <w:rPr/>
        <w:t>“while”</w:t>
      </w:r>
      <w:r>
        <w:rPr>
          <w:lang w:val="ru-RU"/>
        </w:rPr>
        <w:t xml:space="preserve">, </w:t>
      </w:r>
      <w:r>
        <w:rPr/>
        <w:t>“if”</w:t>
      </w:r>
      <w:r>
        <w:rPr>
          <w:lang w:val="ru-RU"/>
        </w:rPr>
        <w:t xml:space="preserve"> и </w:t>
      </w:r>
      <w:r>
        <w:rPr/>
        <w:t>“break”.</w:t>
      </w:r>
      <w:r>
        <w:br w:type="page"/>
      </w:r>
    </w:p>
    <w:p>
      <w:pPr>
        <w:pStyle w:val="2"/>
        <w:spacing w:lineRule="auto" w:line="360" w:before="0" w:after="0"/>
        <w:jc w:val="center"/>
        <w:rPr>
          <w:color w:val="auto"/>
          <w:lang w:val="ru-RU"/>
        </w:rPr>
      </w:pPr>
      <w:bookmarkStart w:id="3" w:name="_Toc155909505"/>
      <w:r>
        <w:rPr>
          <w:color w:val="auto"/>
          <w:lang w:val="ru-RU"/>
        </w:rPr>
        <w:t>Разработка кода</w:t>
      </w:r>
      <w:bookmarkEnd w:id="3"/>
    </w:p>
    <w:p>
      <w:pPr>
        <w:pStyle w:val="Normal"/>
        <w:spacing w:lineRule="auto" w:line="360" w:before="0" w:after="0"/>
        <w:ind w:left="0" w:right="0" w:firstLine="567"/>
        <w:jc w:val="both"/>
        <w:rPr>
          <w:lang w:val="ru-RU"/>
        </w:rPr>
      </w:pPr>
      <w:r>
        <w:rPr>
          <w:lang w:val="ru-RU"/>
        </w:rPr>
        <w:t>Сам код можно поделить на две части. В первой я написал игру камень-ножницы-бумага, чтобы понять, кто ходит первый в основной игре. А во второй части идёт сам код игры.</w:t>
      </w:r>
    </w:p>
    <w:p>
      <w:pPr>
        <w:pStyle w:val="Normal"/>
        <w:spacing w:lineRule="auto" w:line="360" w:before="0" w:after="0"/>
        <w:jc w:val="both"/>
        <w:rPr>
          <w:lang w:val="ru-RU"/>
        </w:rPr>
      </w:pPr>
      <w:r>
        <w:rPr>
          <w:lang w:val="ru-RU"/>
        </w:rPr>
        <w:t>Код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using System;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using System.Collections.Generic;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using System.Linq;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using System.Text;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using System.Threading.Tasks;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namespace ConsoleApplication16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</w:t>
      </w:r>
      <w:r>
        <w:rPr>
          <w:rFonts w:cs="Times New Roman"/>
          <w:sz w:val="24"/>
          <w:szCs w:val="24"/>
          <w:lang w:val="ru-RU"/>
        </w:rPr>
        <w:t>class StartupObject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</w:t>
      </w:r>
      <w:r>
        <w:rPr>
          <w:rFonts w:cs="Times New Roman"/>
          <w:sz w:val="24"/>
          <w:szCs w:val="24"/>
          <w:lang w:val="ru-RU"/>
        </w:rPr>
        <w:t>static void Main()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int Ocki=0;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int r;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int 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//string 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//string vi;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int vib=0;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int V=0;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System.Console.WriteLine("Для начала поймём кто будет первым и для этого сыграем в игру камень-ножницы-бумага.");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System.Console.WriteLine("Выберете камень, ножницы или бумагу.");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System.Console.WriteLine("1 - камень;\n2 - ножницы;\n3 - бумага;");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while (V==vib)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System.Console.Write("Вы выбрали: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vib = System.Convert.ToInt32(Console.ReadLine());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(vib == 1)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System.Console.WriteLine("камень");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(vib == 2)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System.Console.WriteLine("ножницы");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(vib == 3)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System.Console.WriteLine("бумагу");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Random rnd = new Random();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System.Console.Write("Робот выбрал: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V = rnd.Next(1, 4);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 == 1)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System.Console.WriteLine("камень");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 == 2)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System.Console.WriteLine("ножницы");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 == 3)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System.Console.WriteLine("бумагу");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(V==vib)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System.Console.WriteLine("У вас ничья, давайте ещё раз.");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(V==1)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if (vib==2)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System.Console.WriteLine("Выйграл Робот, он начинает");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while(Ocki&lt;100)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System.Console.Write("Робот добавил: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(Ocki&lt;89)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 (Ocki&gt;=79)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 = 89-Ocki;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(Ocki==89)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Random rn = new Random();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 = rn.Next(1,10);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(Ocki&gt;89)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System.Console.WriteLine("Робот выйграл :(");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System.Console.WriteLine("Ваша очередь. Выберете сколько очков от 0 до 10 вы хотите добавить.");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System.Console.Write("Вы выбрали: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r=Convert.ToInt32(Console.ReadLine());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выйграли!!!");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System.Console.Write("Очередь Робота.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if (vib==3)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выйграли, вы начинаете");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while(Ocki&lt;100)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System.Console.WriteLine("Выберете сколько очков от 0 до 10 вы хотите добавить.");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System.Console.Write("Вы выбрали: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r=Convert.ToInt32(Console.ReadLine());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System.Console.WriteLine(r);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Ocki+=r;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if(Ocki&gt;=100)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выйграли!!!");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System.Console.Write("Очередь Робота. Робот добавил: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(Ocki&lt;89)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 (Ocki&gt;=79)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 = 89-Ocki;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(Ocki==89)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Random rn = new Random();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 = rn.Next(1,10);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(Ocki&gt;89)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System.Console.WriteLine("Робот выйграл :(");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System.Console.Write("Ваша очередь.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(V==2)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if(vib==1)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выйграли, вы начинаете");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while(Ocki&lt;100)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System.Console.WriteLine("Выберете сколько очков от 0 до 10 вы хотите добавить.");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System.Console.Write("Вы выбрали: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r=Convert.ToInt32(Console.ReadLine());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System.Console.WriteLine(r);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Ocki+=r;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if(Ocki&gt;=100)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выйграли!!!");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System.Console.Write("Очередь Робота. Робот добавил: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(Ocki&lt;89)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 (Ocki&gt;=79)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 = 89-Ocki;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(Ocki==89)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Random rn = new Random();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 = rn.Next(1,10);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(Ocki&gt;89)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System.Console.WriteLine("Робот выйграл :(");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System.Console.Write("Ваша очередь.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if(vib==3)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System.Console.WriteLine("Выйграл Робот, он начинает");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while(Ocki&lt;100)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System.Console.Write("Робот добавил: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(Ocki&lt;89)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 (Ocki&gt;=79)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 = 89-Ocki;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(Ocki==89)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Random rn = new Random();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 = rn.Next(1,10);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(Ocki&gt;89)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System.Console.WriteLine("Робот выйграл :(");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System.Console.WriteLine("Ваша очередь. Выберете сколько очков от 0 до 10 вы хотите добавить.");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System.Console.Write("Вы выбрали: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r=Convert.ToInt32(Console.ReadLine());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выйграли!!!");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System.Console.Write("Очередь Робота.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if (V==3)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if(vib==1)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System.Console.WriteLine("Выйграл Робот, он начинает");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while(Ocki&lt;100)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System.Console.Write("Робот добавил: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(Ocki&lt;89)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 (Ocki&gt;=79)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 = 89-Ocki;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(Ocki==89)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Random rn = new Random();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 = rn.Next(1,10);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(Ocki&gt;89)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System.Console.WriteLine("Робот выйграл :(");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System.Console.WriteLine("Ваша очередь. Выберете сколько очков от 0 до 10 вы хотите добавить.");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System.Console.Write("Вы выбрали: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r=Convert.ToInt32(Console.ReadLine());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выйграли!!!");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System.Console.Write("Очередь Робота.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if(vib==2)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выйграли, вы начинаете");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while(Ocki&lt;100)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System.Console.WriteLine("Выберете сколько очков от 0 до 10 вы хотите добавить.");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System.Console.Write("Вы выбрали: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r=Convert.ToInt32(Console.ReadLine());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System.Console.WriteLine(r);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Ocki+=r;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if(Ocki&gt;=100)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System.Console.WriteLine("Вы выйграли!!!");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System.Console.Write("Очередь Робота. Робот добавил: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(Ocki&lt;89)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if (Ocki&gt;=79)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 = 89-Ocki;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(Ocki==89)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Random rn = new Random();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 = rn.Next(1,10);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Ocki+=R_rob;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 if (Ocki&gt;89)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R_rob=10;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System.Console.WriteLine(R_rob);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Ocki+=10;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System.Console.Write("Общее количество очков: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System.Console.WriteLine(Ocki);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if (Ocki&gt;=100)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System.Console.WriteLine("Робот выйграл :(");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break;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else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{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System.Console.WriteLine("======================================================================================================================");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    </w:t>
      </w:r>
      <w:r>
        <w:rPr>
          <w:rFonts w:cs="Times New Roman"/>
          <w:sz w:val="24"/>
          <w:szCs w:val="24"/>
          <w:lang w:val="ru-RU"/>
        </w:rPr>
        <w:t>System.Console.Write("Ваша очередь. ");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        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    </w:t>
      </w:r>
      <w:r>
        <w:rPr>
          <w:rFonts w:cs="Times New Roman"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}</w:t>
      </w:r>
      <w:r>
        <w:br w:type="page"/>
      </w:r>
    </w:p>
    <w:p>
      <w:pPr>
        <w:pStyle w:val="2"/>
        <w:spacing w:lineRule="auto" w:line="360" w:before="0" w:after="0"/>
        <w:jc w:val="center"/>
        <w:rPr>
          <w:color w:val="auto"/>
          <w:lang w:val="ru-RU"/>
        </w:rPr>
      </w:pPr>
      <w:bookmarkStart w:id="4" w:name="_Toc155909506"/>
      <w:r>
        <w:rPr>
          <w:color w:val="auto"/>
          <w:lang w:val="ru-RU"/>
        </w:rPr>
        <w:t>Результаты работы</w:t>
      </w:r>
      <w:bookmarkEnd w:id="4"/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676900" cy="86487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ru-RU"/>
        </w:rPr>
        <w:t xml:space="preserve">Рисунок 1 </w:t>
        <w:softHyphen/>
        <w:t xml:space="preserve"> Первый прогон программы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638800" cy="885825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2 </w:t>
        <w:softHyphen/>
        <w:t xml:space="preserve"> Второй прогон программы</w:t>
      </w:r>
    </w:p>
    <w:p>
      <w:pPr>
        <w:pStyle w:val="2"/>
        <w:spacing w:lineRule="auto" w:line="360" w:before="0" w:after="0"/>
        <w:jc w:val="center"/>
        <w:rPr>
          <w:color w:val="auto"/>
          <w:lang w:val="ru-RU"/>
        </w:rPr>
      </w:pPr>
      <w:bookmarkStart w:id="5" w:name="_Toc155909507"/>
      <w:r>
        <w:rPr>
          <w:color w:val="auto"/>
          <w:lang w:val="ru-RU"/>
        </w:rPr>
        <w:t>Заключение</w:t>
      </w:r>
      <w:bookmarkEnd w:id="5"/>
    </w:p>
    <w:p>
      <w:pPr>
        <w:pStyle w:val="Normal"/>
        <w:spacing w:lineRule="auto" w:line="360" w:before="0" w:after="0"/>
        <w:ind w:left="0" w:righ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Подводя итоги, хочу сказать, что работа удалась и что это время было потрачено не зря. Программа работает успешно. Доступность программы позволит поиграть в неё любому человеку, из-за того, что все совершаемые действия пишутся. Эту программу в будущем можно будет преобразовать в приложение.</w:t>
      </w:r>
    </w:p>
    <w:sectPr>
      <w:footerReference w:type="default" r:id="rId4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17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Calibri" w:cs="Tahoma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Tahoma"/>
      <w:b/>
      <w:bCs/>
      <w:color w:val="365F91"/>
      <w:szCs w:val="28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mbria" w:hAnsi="Cambria" w:eastAsia="Calibri" w:cs="Tahoma"/>
      <w:b/>
      <w:bCs/>
      <w:color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Верхний колонтитул Знак"/>
    <w:basedOn w:val="DefaultParagraphFont"/>
    <w:qFormat/>
    <w:rPr>
      <w:rFonts w:ascii="Times New Roman" w:hAnsi="Times New Roman"/>
      <w:sz w:val="28"/>
      <w:lang w:val="en-US"/>
    </w:rPr>
  </w:style>
  <w:style w:type="character" w:styleId="Style13">
    <w:name w:val="Нижний колонтитул Знак"/>
    <w:basedOn w:val="DefaultParagraphFont"/>
    <w:qFormat/>
    <w:rPr>
      <w:rFonts w:ascii="Times New Roman" w:hAnsi="Times New Roman"/>
      <w:sz w:val="28"/>
      <w:lang w:val="en-US"/>
    </w:rPr>
  </w:style>
  <w:style w:type="character" w:styleId="Style14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  <w:lang w:val="en-US"/>
    </w:rPr>
  </w:style>
  <w:style w:type="character" w:styleId="11">
    <w:name w:val="Заголовок 1 Знак"/>
    <w:basedOn w:val="DefaultParagraphFont"/>
    <w:qFormat/>
    <w:rPr>
      <w:rFonts w:ascii="Cambria" w:hAnsi="Cambria" w:eastAsia="Calibri" w:cs="Tahoma"/>
      <w:b/>
      <w:bCs/>
      <w:color w:val="365F91"/>
      <w:sz w:val="28"/>
      <w:szCs w:val="28"/>
      <w:lang w:val="en-US"/>
    </w:rPr>
  </w:style>
  <w:style w:type="character" w:styleId="Style15">
    <w:name w:val="Hyperlink"/>
    <w:basedOn w:val="DefaultParagraphFont"/>
    <w:rPr>
      <w:color w:val="0000FF"/>
      <w:u w:val="single"/>
    </w:rPr>
  </w:style>
  <w:style w:type="character" w:styleId="21">
    <w:name w:val="Заголовок 2 Знак"/>
    <w:basedOn w:val="DefaultParagraphFont"/>
    <w:qFormat/>
    <w:rPr>
      <w:rFonts w:ascii="Cambria" w:hAnsi="Cambria" w:eastAsia="Calibri" w:cs="Tahoma"/>
      <w:b/>
      <w:bCs/>
      <w:color w:val="4F81BD"/>
      <w:sz w:val="26"/>
      <w:szCs w:val="26"/>
      <w:lang w:val="en-US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5">
    <w:name w:val="Index Heading"/>
    <w:basedOn w:val="Style17"/>
    <w:pPr/>
    <w:rPr/>
  </w:style>
  <w:style w:type="paragraph" w:styleId="Style26">
    <w:name w:val="TOC Heading"/>
    <w:basedOn w:val="1"/>
    <w:next w:val="Normal"/>
    <w:pPr>
      <w:spacing w:lineRule="auto" w:line="276"/>
      <w:outlineLvl w:val="9"/>
    </w:pPr>
    <w:rPr>
      <w:lang w:val="ru-RU"/>
    </w:rPr>
  </w:style>
  <w:style w:type="paragraph" w:styleId="12">
    <w:name w:val="TOC 1"/>
    <w:basedOn w:val="Normal"/>
    <w:next w:val="Normal"/>
    <w:autoRedefine/>
    <w:pPr>
      <w:spacing w:before="0" w:after="100"/>
    </w:pPr>
    <w:rPr/>
  </w:style>
  <w:style w:type="paragraph" w:styleId="22">
    <w:name w:val="TOC 2"/>
    <w:basedOn w:val="Normal"/>
    <w:next w:val="Normal"/>
    <w:autoRedefine/>
    <w:pPr>
      <w:spacing w:before="0" w:after="100"/>
      <w:ind w:left="280" w:right="0" w:hanging="0"/>
    </w:pPr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РГР по алгоритмизации</Template>
  <TotalTime>0</TotalTime>
  <Application>LibreOffice/7.4.2.3$Windows_X86_64 LibreOffice_project/382eef1f22670f7f4118c8c2dd222ec7ad009daf</Application>
  <AppVersion>15.0000</AppVersion>
  <Pages>17</Pages>
  <Words>1091</Words>
  <Characters>10328</Characters>
  <CharactersWithSpaces>24379</CharactersWithSpaces>
  <Paragraphs>510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2024-01-12T22:16:14Z</dcterms:created>
  <dc:creator/>
  <dc:description/>
  <dc:language>ru-RU</dc:language>
  <cp:lastModifiedBy/>
  <cp:revision>1</cp:revision>
  <dc:subject/>
  <dc:title>РГР по алгоритмизации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